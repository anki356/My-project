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trHeight w:val="1986" w:hRule="atLeast"/>
        </w:trPr>
        <w:tc>
          <w:tcPr>
            <w:tcW w:w="3175" w:type="dxa"/>
            <w:noWrap w:val="0"/>
            <w:vAlign w:val="top"/>
          </w:tcPr>
          <w:p>
            <w:pPr>
              <w:pStyle w:val="3"/>
              <w:rPr>
                <w:rFonts w:ascii="Bradley Hand ITC TT-Bold" w:hAnsi="Bradley Hand ITC TT-Bold"/>
              </w:rPr>
            </w:pPr>
          </w:p>
          <w:p>
            <w:pPr>
              <w:pStyle w:val="3"/>
              <w:spacing w:line="480" w:lineRule="auto"/>
              <w:rPr>
                <w:rFonts w:hint="default" w:ascii="Arial" w:hAnsi="Arial" w:cs="Arial"/>
                <w:b/>
                <w:bCs/>
                <w:sz w:val="32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 xml:space="preserve">CORNELL NOTES </w:t>
            </w:r>
          </w:p>
          <w:p>
            <w:pPr>
              <w:pStyle w:val="3"/>
              <w:spacing w:line="480" w:lineRule="auto"/>
              <w:rPr>
                <w:rFonts w:ascii="Bradley Hand ITC TT-Bold" w:hAnsi="Bradley Hand ITC TT-Bold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>SHEET</w:t>
            </w:r>
          </w:p>
        </w:tc>
        <w:tc>
          <w:tcPr>
            <w:tcW w:w="7865" w:type="dxa"/>
            <w:noWrap w:val="0"/>
            <w:vAlign w:val="top"/>
          </w:tcPr>
          <w:p>
            <w:pPr>
              <w:pStyle w:val="4"/>
            </w:pPr>
            <w:r>
              <w:t xml:space="preserve">          </w:t>
            </w:r>
          </w:p>
          <w:p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Name: _________________________________</w:t>
            </w:r>
            <w:r>
              <w:rPr>
                <w:rFonts w:hint="default" w:ascii="Arial" w:hAnsi="Arial" w:cs="Arial"/>
              </w:rPr>
              <w:t>_______</w:t>
            </w:r>
          </w:p>
          <w:p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Class:  ______________________     </w:t>
            </w:r>
          </w:p>
          <w:p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Topic:  _</w:t>
            </w:r>
            <w:r>
              <w:rPr>
                <w:rFonts w:hint="default" w:ascii="Arial" w:hAnsi="Arial" w:cs="Arial"/>
                <w:b/>
                <w:bCs/>
                <w:lang w:val="en-US"/>
              </w:rPr>
              <w:t>Git</w:t>
            </w:r>
            <w:r>
              <w:rPr>
                <w:rFonts w:hint="default" w:ascii="Arial" w:hAnsi="Arial" w:cs="Arial"/>
                <w:b/>
                <w:bCs/>
              </w:rPr>
              <w:t>______________________</w:t>
            </w:r>
          </w:p>
          <w:p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Date:   _______/ _____/ ________                                          </w:t>
            </w:r>
          </w:p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 xml:space="preserve">Period ______                  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QUESTIONS</w:t>
            </w:r>
          </w:p>
        </w:tc>
        <w:tc>
          <w:tcPr>
            <w:tcW w:w="7865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Staging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Git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Git add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Head is right 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Git checkout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Git 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remote add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2382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/>
                <w:iCs/>
                <w:sz w:val="28"/>
              </w:rPr>
              <w:t>SUMMARY:  Write 4 or more sentences describing specific learning from these notes.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/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adley Hand ITC TT-Bold">
    <w:altName w:val="Courier New"/>
    <w:panose1 w:val="00000700000000000000"/>
    <w:charset w:val="00"/>
    <w:family w:val="auto"/>
    <w:pitch w:val="default"/>
    <w:sig w:usb0="00000001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B0ABA"/>
    <w:rsid w:val="00781B0A"/>
    <w:rsid w:val="0093389D"/>
    <w:rsid w:val="00BC5E9B"/>
    <w:rsid w:val="00F40262"/>
    <w:rsid w:val="0F10304B"/>
    <w:rsid w:val="323D5242"/>
    <w:rsid w:val="378B0ABA"/>
    <w:rsid w:val="46403287"/>
    <w:rsid w:val="46717F86"/>
    <w:rsid w:val="5E8472FE"/>
    <w:rsid w:val="634B315A"/>
    <w:rsid w:val="76F77F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i/>
      <w:iCs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sz w:val="3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bCs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office6\templates\download\c3e75ddde37942479a30cbf2b412a76f\Cornell%20Notes%20Sheet%20Template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Cornell Notes Sheet Template.doc</Template>
  <Pages>1</Pages>
  <Words>64</Words>
  <Characters>893</Characters>
  <Lines>6</Lines>
  <Paragraphs>1</Paragraphs>
  <TotalTime>450</TotalTime>
  <ScaleCrop>false</ScaleCrop>
  <LinksUpToDate>false</LinksUpToDate>
  <CharactersWithSpaces>1006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2022-01-01T00:35:00Z</dcterms:created>
  <dc:creator>User</dc:creator>
  <cp:lastModifiedBy>Ankita Bharti</cp:lastModifiedBy>
  <dcterms:modified xsi:type="dcterms:W3CDTF">2022-01-01T00:55:26Z</dcterms:modified>
  <dc:title>CORNELL NOTES SHEET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7CBC618A850C479A86F4147A685FCB0D</vt:lpwstr>
  </property>
</Properties>
</file>